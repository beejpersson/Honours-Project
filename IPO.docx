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9DA" w:rsidRDefault="003B39DA" w:rsidP="003B39DA">
      <w:pPr>
        <w:pStyle w:val="Heading2"/>
      </w:pPr>
      <w:r>
        <w:t>Initial Project Overview</w:t>
      </w:r>
    </w:p>
    <w:p w:rsidR="003B39DA" w:rsidRDefault="003B39DA" w:rsidP="003B39DA">
      <w:pPr>
        <w:pStyle w:val="Heading2"/>
      </w:pPr>
      <w:r w:rsidRPr="0026635D">
        <w:t xml:space="preserve">SOC10101 Honours Project (40 Credits)                                                      </w:t>
      </w:r>
    </w:p>
    <w:p w:rsidR="00B7261A" w:rsidRDefault="003B39DA" w:rsidP="003B39DA">
      <w:pPr>
        <w:pStyle w:val="Heading3"/>
      </w:pPr>
      <w:r>
        <w:t>Title</w:t>
      </w:r>
      <w:r w:rsidR="004C7BD3">
        <w:t xml:space="preserve"> of Project</w:t>
      </w:r>
      <w:r w:rsidR="00B7261A">
        <w:t>:</w:t>
      </w:r>
    </w:p>
    <w:p w:rsidR="003B39DA" w:rsidRPr="008076D0" w:rsidRDefault="0046478C" w:rsidP="00535C5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Real</w:t>
      </w:r>
      <w:r w:rsidR="00EF74CB" w:rsidRPr="008076D0">
        <w:rPr>
          <w:rFonts w:ascii="Arial" w:hAnsi="Arial" w:cs="Arial"/>
          <w:sz w:val="26"/>
          <w:szCs w:val="26"/>
        </w:rPr>
        <w:t xml:space="preserve"> world object-capture</w:t>
      </w:r>
      <w:r>
        <w:rPr>
          <w:rFonts w:ascii="Arial" w:hAnsi="Arial" w:cs="Arial"/>
          <w:sz w:val="26"/>
          <w:szCs w:val="26"/>
        </w:rPr>
        <w:t xml:space="preserve"> in a mixed-reality environment.</w:t>
      </w:r>
    </w:p>
    <w:p w:rsidR="003B39DA" w:rsidRPr="004C7BD3" w:rsidRDefault="003B39DA" w:rsidP="003B39DA">
      <w:pPr>
        <w:pStyle w:val="Heading3"/>
        <w:rPr>
          <w:u w:val="single"/>
        </w:rPr>
      </w:pPr>
      <w:r w:rsidRPr="004C7BD3">
        <w:rPr>
          <w:u w:val="single"/>
        </w:rPr>
        <w:t>Overview of Project Content and Milestones</w:t>
      </w:r>
    </w:p>
    <w:p w:rsidR="0046478C" w:rsidRDefault="0046478C" w:rsidP="003B39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This project will look to evaluate the effectiveness of </w:t>
      </w:r>
      <w:r w:rsidR="00B87FA3">
        <w:rPr>
          <w:rFonts w:ascii="Arial" w:hAnsi="Arial" w:cs="Arial"/>
          <w:sz w:val="26"/>
          <w:szCs w:val="26"/>
        </w:rPr>
        <w:t xml:space="preserve">capturing real world objects using Vuforia on the Microsoft </w:t>
      </w:r>
      <w:r w:rsidR="00B8385B">
        <w:rPr>
          <w:rFonts w:ascii="Arial" w:hAnsi="Arial" w:cs="Arial"/>
          <w:sz w:val="26"/>
          <w:szCs w:val="26"/>
        </w:rPr>
        <w:t>HoloLens</w:t>
      </w:r>
      <w:r w:rsidR="00B87FA3">
        <w:rPr>
          <w:rFonts w:ascii="Arial" w:hAnsi="Arial" w:cs="Arial"/>
          <w:sz w:val="26"/>
          <w:szCs w:val="26"/>
        </w:rPr>
        <w:t>.</w:t>
      </w:r>
      <w:r w:rsidR="00B8385B">
        <w:rPr>
          <w:rFonts w:ascii="Arial" w:hAnsi="Arial" w:cs="Arial"/>
          <w:sz w:val="26"/>
          <w:szCs w:val="26"/>
        </w:rPr>
        <w:t xml:space="preserve"> </w:t>
      </w:r>
      <w:r w:rsidR="00DD78E1">
        <w:rPr>
          <w:rFonts w:ascii="Arial" w:hAnsi="Arial" w:cs="Arial"/>
          <w:sz w:val="26"/>
          <w:szCs w:val="26"/>
        </w:rPr>
        <w:t>Initially</w:t>
      </w:r>
      <w:r w:rsidR="005429BF">
        <w:rPr>
          <w:rFonts w:ascii="Arial" w:hAnsi="Arial" w:cs="Arial"/>
          <w:sz w:val="26"/>
          <w:szCs w:val="26"/>
        </w:rPr>
        <w:t>,</w:t>
      </w:r>
      <w:r w:rsidR="00DD78E1">
        <w:rPr>
          <w:rFonts w:ascii="Arial" w:hAnsi="Arial" w:cs="Arial"/>
          <w:sz w:val="26"/>
          <w:szCs w:val="26"/>
        </w:rPr>
        <w:t xml:space="preserve"> a </w:t>
      </w:r>
      <w:r w:rsidR="005429BF">
        <w:rPr>
          <w:rFonts w:ascii="Arial" w:hAnsi="Arial" w:cs="Arial"/>
          <w:sz w:val="26"/>
          <w:szCs w:val="26"/>
        </w:rPr>
        <w:t>method</w:t>
      </w:r>
      <w:r w:rsidR="00DD78E1">
        <w:rPr>
          <w:rFonts w:ascii="Arial" w:hAnsi="Arial" w:cs="Arial"/>
          <w:sz w:val="26"/>
          <w:szCs w:val="26"/>
        </w:rPr>
        <w:t xml:space="preserve"> to capture a simple object will be developed, before attempts to capture more complex</w:t>
      </w:r>
      <w:r w:rsidR="002018AC">
        <w:rPr>
          <w:rFonts w:ascii="Arial" w:hAnsi="Arial" w:cs="Arial"/>
          <w:sz w:val="26"/>
          <w:szCs w:val="26"/>
        </w:rPr>
        <w:t xml:space="preserve"> (or multiple)</w:t>
      </w:r>
      <w:r w:rsidR="00DD78E1">
        <w:rPr>
          <w:rFonts w:ascii="Arial" w:hAnsi="Arial" w:cs="Arial"/>
          <w:sz w:val="26"/>
          <w:szCs w:val="26"/>
        </w:rPr>
        <w:t xml:space="preserve"> objects and real-time </w:t>
      </w:r>
      <w:r w:rsidR="005429BF">
        <w:rPr>
          <w:rFonts w:ascii="Arial" w:hAnsi="Arial" w:cs="Arial"/>
          <w:sz w:val="26"/>
          <w:szCs w:val="26"/>
        </w:rPr>
        <w:t xml:space="preserve">object </w:t>
      </w:r>
      <w:r w:rsidR="00DD78E1">
        <w:rPr>
          <w:rFonts w:ascii="Arial" w:hAnsi="Arial" w:cs="Arial"/>
          <w:sz w:val="26"/>
          <w:szCs w:val="26"/>
        </w:rPr>
        <w:t>manipulation will be implemented.</w:t>
      </w:r>
      <w:r w:rsidR="007A120E">
        <w:rPr>
          <w:rFonts w:ascii="Arial" w:hAnsi="Arial" w:cs="Arial"/>
          <w:sz w:val="26"/>
          <w:szCs w:val="26"/>
        </w:rPr>
        <w:t xml:space="preserve"> The project aims to explore to what extent this can be done.</w:t>
      </w:r>
    </w:p>
    <w:p w:rsidR="0052668A" w:rsidRDefault="002018AC" w:rsidP="003B39DA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milestones will be: </w:t>
      </w:r>
    </w:p>
    <w:p w:rsidR="0052668A" w:rsidRDefault="0052668A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simple object capture</w:t>
      </w:r>
    </w:p>
    <w:p w:rsidR="0052668A" w:rsidRDefault="0052668A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simple object manipulation</w:t>
      </w:r>
    </w:p>
    <w:p w:rsidR="0052668A" w:rsidRDefault="002018AC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complex </w:t>
      </w:r>
      <w:r w:rsidR="0052668A">
        <w:rPr>
          <w:rFonts w:ascii="Arial" w:hAnsi="Arial" w:cs="Arial"/>
          <w:sz w:val="26"/>
          <w:szCs w:val="26"/>
        </w:rPr>
        <w:t>object capture</w:t>
      </w:r>
    </w:p>
    <w:p w:rsidR="002018AC" w:rsidRDefault="00523E65" w:rsidP="0052668A">
      <w:pPr>
        <w:numPr>
          <w:ilvl w:val="0"/>
          <w:numId w:val="30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real-time object manipulation.</w:t>
      </w:r>
    </w:p>
    <w:p w:rsidR="00103E4F" w:rsidRPr="0046478C" w:rsidRDefault="00103E4F" w:rsidP="00103E4F">
      <w:pPr>
        <w:ind w:left="720"/>
        <w:rPr>
          <w:rFonts w:ascii="Arial" w:hAnsi="Arial" w:cs="Arial"/>
          <w:sz w:val="26"/>
          <w:szCs w:val="26"/>
        </w:rPr>
      </w:pPr>
    </w:p>
    <w:p w:rsidR="00B7261A" w:rsidRDefault="003B39DA" w:rsidP="00B7261A">
      <w:pPr>
        <w:pStyle w:val="Heading3"/>
      </w:pPr>
      <w:r>
        <w:t>The Main Deliverable(s)</w:t>
      </w:r>
      <w:r w:rsidR="004C7BD3">
        <w:t>:</w:t>
      </w:r>
    </w:p>
    <w:p w:rsidR="003B39DA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Object capture and manipulation software.</w:t>
      </w:r>
    </w:p>
    <w:p w:rsidR="00535C53" w:rsidRPr="00826C43" w:rsidRDefault="00535C53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Dissertation.</w:t>
      </w:r>
    </w:p>
    <w:p w:rsidR="00456147" w:rsidRDefault="00771F54" w:rsidP="00535C53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Poster.</w:t>
      </w:r>
    </w:p>
    <w:p w:rsidR="008426D4" w:rsidRPr="00FD459A" w:rsidRDefault="008426D4" w:rsidP="00535C53">
      <w:pPr>
        <w:rPr>
          <w:rFonts w:ascii="Arial" w:hAnsi="Arial" w:cs="Arial"/>
          <w:sz w:val="26"/>
          <w:szCs w:val="26"/>
        </w:rPr>
      </w:pPr>
    </w:p>
    <w:p w:rsidR="003B39DA" w:rsidRDefault="003B39DA" w:rsidP="003B39DA">
      <w:pPr>
        <w:pStyle w:val="Heading3"/>
      </w:pPr>
      <w:r>
        <w:t>The Target Audience for the Deliverable(s)</w:t>
      </w:r>
      <w:r w:rsidR="004C7BD3">
        <w:t>:</w:t>
      </w:r>
    </w:p>
    <w:p w:rsidR="00572749" w:rsidRPr="00826C43" w:rsidRDefault="00C9793A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Technical</w:t>
      </w:r>
      <w:r w:rsidR="00532B93" w:rsidRPr="00826C43">
        <w:rPr>
          <w:rFonts w:ascii="Arial" w:hAnsi="Arial" w:cs="Arial"/>
          <w:sz w:val="26"/>
          <w:szCs w:val="26"/>
        </w:rPr>
        <w:t xml:space="preserve"> mixed-reality</w:t>
      </w:r>
      <w:r w:rsidRPr="00826C43">
        <w:rPr>
          <w:rFonts w:ascii="Arial" w:hAnsi="Arial" w:cs="Arial"/>
          <w:sz w:val="26"/>
          <w:szCs w:val="26"/>
        </w:rPr>
        <w:t xml:space="preserve"> game developers looking for new game mechanics.</w:t>
      </w:r>
    </w:p>
    <w:p w:rsidR="003B39DA" w:rsidRPr="00826C43" w:rsidRDefault="008D15AB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Enthusiasts interested in new game technologies.</w:t>
      </w:r>
    </w:p>
    <w:p w:rsidR="00456147" w:rsidRDefault="00456147" w:rsidP="003B39DA"/>
    <w:p w:rsidR="00D90C47" w:rsidRPr="00D90C47" w:rsidRDefault="003B39DA" w:rsidP="00D90C47">
      <w:pPr>
        <w:pStyle w:val="Heading3"/>
      </w:pPr>
      <w:r>
        <w:t>The Work to be Undertaken</w:t>
      </w:r>
      <w:r w:rsidR="004C7BD3">
        <w:t>:</w:t>
      </w:r>
    </w:p>
    <w:p w:rsidR="00D90C47" w:rsidRPr="00826C43" w:rsidRDefault="00D90C47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Research similar attempts at mixed-reality object manipulation.</w:t>
      </w:r>
    </w:p>
    <w:p w:rsidR="00572749" w:rsidRPr="00826C43" w:rsidRDefault="00431A56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Design</w:t>
      </w:r>
      <w:r w:rsidR="00C6436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 method</w:t>
      </w:r>
      <w:r w:rsidR="00C64365">
        <w:rPr>
          <w:rFonts w:ascii="Arial" w:hAnsi="Arial" w:cs="Arial"/>
          <w:sz w:val="26"/>
          <w:szCs w:val="26"/>
        </w:rPr>
        <w:t xml:space="preserve"> to c</w:t>
      </w:r>
      <w:r w:rsidR="00445FC3" w:rsidRPr="00826C43">
        <w:rPr>
          <w:rFonts w:ascii="Arial" w:hAnsi="Arial" w:cs="Arial"/>
          <w:sz w:val="26"/>
          <w:szCs w:val="26"/>
        </w:rPr>
        <w:t>apture a cube (or similar object) using Vuforia.</w:t>
      </w:r>
    </w:p>
    <w:p w:rsidR="00D637DB" w:rsidRPr="00826C43" w:rsidRDefault="000D54C1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Build and a</w:t>
      </w:r>
      <w:r w:rsidR="004F664C" w:rsidRPr="00826C43">
        <w:rPr>
          <w:rFonts w:ascii="Arial" w:hAnsi="Arial" w:cs="Arial"/>
          <w:sz w:val="26"/>
          <w:szCs w:val="26"/>
        </w:rPr>
        <w:t>pply</w:t>
      </w:r>
      <w:r w:rsidR="00D637DB" w:rsidRPr="00826C43">
        <w:rPr>
          <w:rFonts w:ascii="Arial" w:hAnsi="Arial" w:cs="Arial"/>
          <w:sz w:val="26"/>
          <w:szCs w:val="26"/>
        </w:rPr>
        <w:t xml:space="preserve"> simple</w:t>
      </w:r>
      <w:r w:rsidR="004F664C" w:rsidRPr="00826C43">
        <w:rPr>
          <w:rFonts w:ascii="Arial" w:hAnsi="Arial" w:cs="Arial"/>
          <w:sz w:val="26"/>
          <w:szCs w:val="26"/>
        </w:rPr>
        <w:t xml:space="preserve"> shaders to the object</w:t>
      </w:r>
      <w:r w:rsidR="00D637DB" w:rsidRPr="00826C43">
        <w:rPr>
          <w:rFonts w:ascii="Arial" w:hAnsi="Arial" w:cs="Arial"/>
          <w:sz w:val="26"/>
          <w:szCs w:val="26"/>
        </w:rPr>
        <w:t>.</w:t>
      </w:r>
    </w:p>
    <w:p w:rsidR="00D14724" w:rsidRPr="00826C43" w:rsidRDefault="00A42FF6" w:rsidP="00572749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Expand on </w:t>
      </w:r>
      <w:r w:rsidR="00417651">
        <w:rPr>
          <w:rFonts w:ascii="Arial" w:hAnsi="Arial" w:cs="Arial"/>
          <w:sz w:val="26"/>
          <w:szCs w:val="26"/>
        </w:rPr>
        <w:t>above methods</w:t>
      </w:r>
      <w:r>
        <w:rPr>
          <w:rFonts w:ascii="Arial" w:hAnsi="Arial" w:cs="Arial"/>
          <w:sz w:val="26"/>
          <w:szCs w:val="26"/>
        </w:rPr>
        <w:t xml:space="preserve"> to c</w:t>
      </w:r>
      <w:r w:rsidR="00D14724" w:rsidRPr="00826C43">
        <w:rPr>
          <w:rFonts w:ascii="Arial" w:hAnsi="Arial" w:cs="Arial"/>
          <w:sz w:val="26"/>
          <w:szCs w:val="26"/>
        </w:rPr>
        <w:t>apture more complex objects.</w:t>
      </w:r>
    </w:p>
    <w:p w:rsidR="00837579" w:rsidRPr="00826C43" w:rsidRDefault="00D637DB" w:rsidP="00572749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Explore</w:t>
      </w:r>
      <w:r w:rsidR="004F664C" w:rsidRPr="00826C43">
        <w:rPr>
          <w:rFonts w:ascii="Arial" w:hAnsi="Arial" w:cs="Arial"/>
          <w:sz w:val="26"/>
          <w:szCs w:val="26"/>
        </w:rPr>
        <w:t xml:space="preserve"> </w:t>
      </w:r>
      <w:r w:rsidR="00323279">
        <w:rPr>
          <w:rFonts w:ascii="Arial" w:hAnsi="Arial" w:cs="Arial"/>
          <w:sz w:val="26"/>
          <w:szCs w:val="26"/>
        </w:rPr>
        <w:t xml:space="preserve">and evaluate </w:t>
      </w:r>
      <w:r w:rsidR="004F664C" w:rsidRPr="00826C43">
        <w:rPr>
          <w:rFonts w:ascii="Arial" w:hAnsi="Arial" w:cs="Arial"/>
          <w:sz w:val="26"/>
          <w:szCs w:val="26"/>
        </w:rPr>
        <w:t>the extent to which the object</w:t>
      </w:r>
      <w:r w:rsidR="003A0325" w:rsidRPr="00826C43">
        <w:rPr>
          <w:rFonts w:ascii="Arial" w:hAnsi="Arial" w:cs="Arial"/>
          <w:sz w:val="26"/>
          <w:szCs w:val="26"/>
        </w:rPr>
        <w:t>s</w:t>
      </w:r>
      <w:r w:rsidR="004F664C" w:rsidRPr="00826C43">
        <w:rPr>
          <w:rFonts w:ascii="Arial" w:hAnsi="Arial" w:cs="Arial"/>
          <w:sz w:val="26"/>
          <w:szCs w:val="26"/>
        </w:rPr>
        <w:t xml:space="preserve"> can be </w:t>
      </w:r>
      <w:r w:rsidR="00600BDE" w:rsidRPr="00826C43">
        <w:rPr>
          <w:rFonts w:ascii="Arial" w:hAnsi="Arial" w:cs="Arial"/>
          <w:sz w:val="26"/>
          <w:szCs w:val="26"/>
        </w:rPr>
        <w:t>manipulated in real-time.</w:t>
      </w:r>
    </w:p>
    <w:p w:rsidR="003B39DA" w:rsidRPr="00826C43" w:rsidRDefault="00D61697" w:rsidP="003B39DA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Document and report findings.</w:t>
      </w:r>
    </w:p>
    <w:p w:rsidR="00456147" w:rsidRPr="006272AE" w:rsidRDefault="00456147" w:rsidP="003B39DA">
      <w:pPr>
        <w:rPr>
          <w:rFonts w:ascii="Arial" w:hAnsi="Arial" w:cs="Arial"/>
          <w:sz w:val="28"/>
        </w:rPr>
      </w:pPr>
    </w:p>
    <w:p w:rsidR="00D31CBC" w:rsidRDefault="003B39DA" w:rsidP="00D31CBC">
      <w:pPr>
        <w:pStyle w:val="Heading3"/>
      </w:pPr>
      <w:r>
        <w:t>Additional Information / Knowledge Required</w:t>
      </w:r>
      <w:r w:rsidR="004C7BD3">
        <w:t>:</w:t>
      </w:r>
    </w:p>
    <w:p w:rsidR="00D31CBC" w:rsidRPr="00826C43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Creating and managing Unity projects.</w:t>
      </w:r>
    </w:p>
    <w:p w:rsidR="00D31CBC" w:rsidRDefault="00D31CBC" w:rsidP="00D31CBC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How to use Vuforia.</w:t>
      </w:r>
    </w:p>
    <w:p w:rsidR="001239BC" w:rsidRPr="00826C43" w:rsidRDefault="001239BC" w:rsidP="00D31CB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Improve understanding of shader usage.</w:t>
      </w:r>
    </w:p>
    <w:p w:rsidR="003B39DA" w:rsidRDefault="003B39DA" w:rsidP="003B39DA"/>
    <w:p w:rsidR="007045A0" w:rsidRPr="007045A0" w:rsidRDefault="003B39DA" w:rsidP="007045A0">
      <w:pPr>
        <w:pStyle w:val="Heading3"/>
      </w:pPr>
      <w:r>
        <w:t>Information Sources that Provide a Context for the Project</w:t>
      </w:r>
      <w:r w:rsidR="004C7BD3">
        <w:t>:</w:t>
      </w:r>
    </w:p>
    <w:p w:rsidR="007045A0" w:rsidRPr="00826C43" w:rsidRDefault="001A1273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General Development Page for the HoloLens</w:t>
      </w:r>
      <w:r w:rsidR="00811B85" w:rsidRPr="00826C43">
        <w:rPr>
          <w:rFonts w:ascii="Arial" w:hAnsi="Arial" w:cs="Arial"/>
          <w:sz w:val="26"/>
          <w:szCs w:val="26"/>
        </w:rPr>
        <w:t>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https://developer.microsoft.com/en-us/windows/mixed-reality/development</w:t>
      </w:r>
    </w:p>
    <w:p w:rsidR="00811B85" w:rsidRPr="00826C43" w:rsidRDefault="00811B85" w:rsidP="00D43242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Some related downloadable tools:</w:t>
      </w:r>
    </w:p>
    <w:p w:rsidR="00BA58DB" w:rsidRPr="00826C43" w:rsidRDefault="00BA58DB" w:rsidP="00D43242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https://developer.microsoft.com/en-us/windows/mixed-reality/install_the_tools</w:t>
      </w:r>
    </w:p>
    <w:p w:rsidR="00811B85" w:rsidRPr="00826C43" w:rsidRDefault="00F8719C" w:rsidP="009536A7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Vuforia Specific:</w:t>
      </w:r>
    </w:p>
    <w:p w:rsidR="00F8719C" w:rsidRPr="00826C43" w:rsidRDefault="00D1420E" w:rsidP="009536A7">
      <w:pPr>
        <w:rPr>
          <w:rStyle w:val="Hyperlink"/>
          <w:sz w:val="26"/>
          <w:szCs w:val="26"/>
        </w:rPr>
      </w:pPr>
      <w:hyperlink r:id="rId8" w:history="1">
        <w:r w:rsidR="00F8719C" w:rsidRPr="00826C43">
          <w:rPr>
            <w:rStyle w:val="Hyperlink"/>
            <w:rFonts w:ascii="Arial" w:hAnsi="Arial" w:cs="Arial"/>
            <w:sz w:val="26"/>
            <w:szCs w:val="26"/>
          </w:rPr>
          <w:t>https://developer.microsoft.com/en-us/windows/mixed-reality/vuforia_development_overview</w:t>
        </w:r>
      </w:hyperlink>
    </w:p>
    <w:p w:rsidR="00F8719C" w:rsidRPr="00826C43" w:rsidRDefault="00F8719C" w:rsidP="009536A7">
      <w:pPr>
        <w:rPr>
          <w:rStyle w:val="Hyperlink"/>
          <w:rFonts w:ascii="Arial" w:hAnsi="Arial" w:cs="Arial"/>
          <w:sz w:val="26"/>
          <w:szCs w:val="26"/>
        </w:rPr>
      </w:pPr>
      <w:r w:rsidRPr="00826C43">
        <w:rPr>
          <w:rStyle w:val="Hyperlink"/>
          <w:rFonts w:ascii="Arial" w:hAnsi="Arial" w:cs="Arial"/>
          <w:sz w:val="26"/>
          <w:szCs w:val="26"/>
        </w:rPr>
        <w:t>https://developer.vuforia.com/</w:t>
      </w:r>
    </w:p>
    <w:p w:rsidR="003B39DA" w:rsidRDefault="003B39DA" w:rsidP="003B39DA"/>
    <w:p w:rsidR="003B39DA" w:rsidRDefault="003B39DA" w:rsidP="003B39DA">
      <w:pPr>
        <w:pStyle w:val="Heading3"/>
      </w:pPr>
      <w:r>
        <w:t>The Importance of the Project</w:t>
      </w:r>
      <w:r w:rsidR="004C7BD3">
        <w:t>:</w:t>
      </w:r>
    </w:p>
    <w:p w:rsidR="003F0D98" w:rsidRPr="00636BB2" w:rsidRDefault="00636BB2" w:rsidP="003F0D98">
      <w:pPr>
        <w:rPr>
          <w:rFonts w:ascii="Arial" w:hAnsi="Arial" w:cs="Arial"/>
          <w:sz w:val="26"/>
          <w:szCs w:val="26"/>
        </w:rPr>
      </w:pPr>
      <w:r w:rsidRPr="00636BB2">
        <w:rPr>
          <w:rFonts w:ascii="Arial" w:hAnsi="Arial" w:cs="Arial"/>
          <w:sz w:val="26"/>
          <w:szCs w:val="26"/>
        </w:rPr>
        <w:t>Mixed-reality is an emerging games technology with great potential for immersive story-telling and innovative game design. This project looks to explore an aspect of that and if successful could be beneficial to those interested in designing such game</w:t>
      </w:r>
      <w:r w:rsidR="006B5B29">
        <w:rPr>
          <w:rFonts w:ascii="Arial" w:hAnsi="Arial" w:cs="Arial"/>
          <w:sz w:val="26"/>
          <w:szCs w:val="26"/>
        </w:rPr>
        <w:t>s.</w:t>
      </w:r>
    </w:p>
    <w:p w:rsidR="003B39DA" w:rsidRDefault="003B39DA" w:rsidP="003B39DA"/>
    <w:p w:rsidR="003B39DA" w:rsidRDefault="003B39DA" w:rsidP="003B39DA">
      <w:pPr>
        <w:pStyle w:val="Heading3"/>
      </w:pPr>
      <w:r>
        <w:t>The Key Challenge(s) to be Overcome</w:t>
      </w:r>
      <w:r w:rsidR="004C7BD3">
        <w:t>:</w:t>
      </w:r>
    </w:p>
    <w:p w:rsidR="00245691" w:rsidRDefault="00245691" w:rsidP="00245691">
      <w:pPr>
        <w:rPr>
          <w:rFonts w:ascii="Arial" w:hAnsi="Arial" w:cs="Arial"/>
          <w:sz w:val="26"/>
          <w:szCs w:val="26"/>
        </w:rPr>
      </w:pPr>
      <w:r w:rsidRPr="00826C43">
        <w:rPr>
          <w:rFonts w:ascii="Arial" w:hAnsi="Arial" w:cs="Arial"/>
          <w:sz w:val="26"/>
          <w:szCs w:val="26"/>
        </w:rPr>
        <w:t>Lack of similar projects documented</w:t>
      </w:r>
      <w:r w:rsidR="00FB7571">
        <w:rPr>
          <w:rFonts w:ascii="Arial" w:hAnsi="Arial" w:cs="Arial"/>
          <w:sz w:val="26"/>
          <w:szCs w:val="26"/>
        </w:rPr>
        <w:t>.</w:t>
      </w:r>
    </w:p>
    <w:p w:rsidR="00CF3625" w:rsidRPr="00826C43" w:rsidRDefault="00CF3625" w:rsidP="0024569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Fairly</w:t>
      </w:r>
      <w:r w:rsidR="000101AC">
        <w:rPr>
          <w:rFonts w:ascii="Arial" w:hAnsi="Arial" w:cs="Arial"/>
          <w:sz w:val="26"/>
          <w:szCs w:val="26"/>
        </w:rPr>
        <w:t xml:space="preserve"> niche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specialist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/</w:t>
      </w:r>
      <w:r w:rsidR="00440969">
        <w:rPr>
          <w:rFonts w:ascii="Arial" w:hAnsi="Arial" w:cs="Arial"/>
          <w:sz w:val="26"/>
          <w:szCs w:val="26"/>
        </w:rPr>
        <w:t xml:space="preserve"> </w:t>
      </w:r>
      <w:r w:rsidR="00E24C14">
        <w:rPr>
          <w:rFonts w:ascii="Arial" w:hAnsi="Arial" w:cs="Arial"/>
          <w:sz w:val="26"/>
          <w:szCs w:val="26"/>
        </w:rPr>
        <w:t>obscure</w:t>
      </w:r>
      <w:r w:rsidR="00621EAF">
        <w:rPr>
          <w:rFonts w:ascii="Arial" w:hAnsi="Arial" w:cs="Arial"/>
          <w:sz w:val="26"/>
          <w:szCs w:val="26"/>
        </w:rPr>
        <w:t xml:space="preserve"> software, mostly new territory</w:t>
      </w:r>
      <w:r w:rsidR="003A4E54">
        <w:rPr>
          <w:rFonts w:ascii="Arial" w:hAnsi="Arial" w:cs="Arial"/>
          <w:sz w:val="26"/>
          <w:szCs w:val="26"/>
        </w:rPr>
        <w:t>.</w:t>
      </w:r>
    </w:p>
    <w:p w:rsidR="003B39DA" w:rsidRPr="00070969" w:rsidRDefault="003B39DA" w:rsidP="003B39DA"/>
    <w:sectPr w:rsidR="003B39DA" w:rsidRPr="00070969" w:rsidSect="003B39D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420E" w:rsidRDefault="00D1420E">
      <w:r>
        <w:separator/>
      </w:r>
    </w:p>
  </w:endnote>
  <w:endnote w:type="continuationSeparator" w:id="0">
    <w:p w:rsidR="00D1420E" w:rsidRDefault="00D14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56147">
    <w:pPr>
      <w:pStyle w:val="Footer"/>
    </w:pPr>
    <w:r>
      <w:t>Games Development</w:t>
    </w:r>
    <w:r w:rsidR="003B39DA">
      <w:tab/>
    </w:r>
    <w:r w:rsidR="003B39DA">
      <w:fldChar w:fldCharType="begin"/>
    </w:r>
    <w:r w:rsidR="003B39DA">
      <w:instrText xml:space="preserve"> DATE \@ "dd/MM/yyyy" </w:instrText>
    </w:r>
    <w:r w:rsidR="003B39DA">
      <w:fldChar w:fldCharType="separate"/>
    </w:r>
    <w:r w:rsidR="006D3DD1">
      <w:rPr>
        <w:noProof/>
      </w:rPr>
      <w:t>29/09/2017</w:t>
    </w:r>
    <w:r w:rsidR="003B39DA">
      <w:fldChar w:fldCharType="end"/>
    </w:r>
    <w:r w:rsidR="003B39DA">
      <w:tab/>
    </w:r>
    <w:r w:rsidR="003B39DA">
      <w:rPr>
        <w:rStyle w:val="PageNumber"/>
      </w:rPr>
      <w:fldChar w:fldCharType="begin"/>
    </w:r>
    <w:r w:rsidR="003B39DA">
      <w:rPr>
        <w:rStyle w:val="PageNumber"/>
      </w:rPr>
      <w:instrText xml:space="preserve"> PAGE </w:instrText>
    </w:r>
    <w:r w:rsidR="003B39DA">
      <w:rPr>
        <w:rStyle w:val="PageNumber"/>
      </w:rPr>
      <w:fldChar w:fldCharType="separate"/>
    </w:r>
    <w:r w:rsidR="006D3DD1">
      <w:rPr>
        <w:rStyle w:val="PageNumber"/>
        <w:noProof/>
      </w:rPr>
      <w:t>1</w:t>
    </w:r>
    <w:r w:rsidR="003B39D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420E" w:rsidRDefault="00D1420E">
      <w:r>
        <w:separator/>
      </w:r>
    </w:p>
  </w:footnote>
  <w:footnote w:type="continuationSeparator" w:id="0">
    <w:p w:rsidR="00D1420E" w:rsidRDefault="00D142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39DA" w:rsidRDefault="00462A28">
    <w:pPr>
      <w:pStyle w:val="Header"/>
    </w:pPr>
    <w:r>
      <w:t>B</w:t>
    </w:r>
    <w:r w:rsidR="006D3DD1">
      <w:t>eej Persson</w:t>
    </w:r>
    <w:r w:rsidR="006D3DD1">
      <w:tab/>
    </w:r>
    <w:r w:rsidR="006D3DD1">
      <w:tab/>
    </w:r>
    <w:r w:rsidR="006D3DD1">
      <w:tab/>
    </w:r>
    <w:r w:rsidR="006D3DD1">
      <w:t>40183743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3DD1" w:rsidRDefault="006D3D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39B9"/>
    <w:multiLevelType w:val="hybridMultilevel"/>
    <w:tmpl w:val="756C16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63D76"/>
    <w:multiLevelType w:val="multilevel"/>
    <w:tmpl w:val="87F2C186"/>
    <w:lvl w:ilvl="0">
      <w:start w:val="1"/>
      <w:numFmt w:val="decimal"/>
      <w:pStyle w:val="ChapterTitle"/>
      <w:lvlText w:val="%1."/>
      <w:lvlJc w:val="left"/>
      <w:pPr>
        <w:tabs>
          <w:tab w:val="num" w:pos="644"/>
        </w:tabs>
        <w:ind w:left="366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pStyle w:val="SubHeading"/>
      <w:lvlText w:val="%1.%2.%3."/>
      <w:lvlJc w:val="left"/>
      <w:pPr>
        <w:tabs>
          <w:tab w:val="num" w:pos="644"/>
        </w:tabs>
        <w:ind w:left="360" w:firstLine="0"/>
      </w:pPr>
      <w:rPr>
        <w:rFonts w:hint="default"/>
      </w:rPr>
    </w:lvl>
    <w:lvl w:ilvl="3">
      <w:start w:val="1"/>
      <w:numFmt w:val="decimal"/>
      <w:pStyle w:val="SubSubHeading"/>
      <w:lvlText w:val="%1.%2.%3.%4."/>
      <w:lvlJc w:val="left"/>
      <w:pPr>
        <w:tabs>
          <w:tab w:val="num" w:pos="760"/>
        </w:tabs>
        <w:ind w:left="363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60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3960" w:hanging="1440"/>
      </w:pPr>
      <w:rPr>
        <w:rFonts w:hint="default"/>
      </w:rPr>
    </w:lvl>
  </w:abstractNum>
  <w:abstractNum w:abstractNumId="2" w15:restartNumberingAfterBreak="0">
    <w:nsid w:val="55141A04"/>
    <w:multiLevelType w:val="multilevel"/>
    <w:tmpl w:val="37E4982C"/>
    <w:lvl w:ilvl="0">
      <w:start w:val="1"/>
      <w:numFmt w:val="decimal"/>
      <w:lvlText w:val="%1."/>
      <w:lvlJc w:val="left"/>
      <w:pPr>
        <w:tabs>
          <w:tab w:val="num" w:pos="-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abstractNum w:abstractNumId="3" w15:restartNumberingAfterBreak="0">
    <w:nsid w:val="59125B2E"/>
    <w:multiLevelType w:val="hybridMultilevel"/>
    <w:tmpl w:val="17269568"/>
    <w:lvl w:ilvl="0" w:tplc="BF1C098C">
      <w:start w:val="1"/>
      <w:numFmt w:val="decimal"/>
      <w:pStyle w:val="Listing"/>
      <w:lvlText w:val="%1"/>
      <w:lvlJc w:val="left"/>
      <w:pPr>
        <w:tabs>
          <w:tab w:val="num" w:pos="113"/>
        </w:tabs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4" w15:restartNumberingAfterBreak="0">
    <w:nsid w:val="6E0F146E"/>
    <w:multiLevelType w:val="multilevel"/>
    <w:tmpl w:val="1EE48688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 w15:restartNumberingAfterBreak="0">
    <w:nsid w:val="76E04243"/>
    <w:multiLevelType w:val="multilevel"/>
    <w:tmpl w:val="10F4A630"/>
    <w:lvl w:ilvl="0">
      <w:start w:val="1"/>
      <w:numFmt w:val="decimal"/>
      <w:lvlText w:val="%1."/>
      <w:lvlJc w:val="left"/>
      <w:pPr>
        <w:tabs>
          <w:tab w:val="num" w:pos="-360"/>
        </w:tabs>
        <w:ind w:left="-72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"/>
        </w:tabs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60"/>
        </w:tabs>
        <w:ind w:left="36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2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F459E"/>
    <w:rsid w:val="000101AC"/>
    <w:rsid w:val="000D54C1"/>
    <w:rsid w:val="00103E4F"/>
    <w:rsid w:val="001077CC"/>
    <w:rsid w:val="001239BC"/>
    <w:rsid w:val="00125EF6"/>
    <w:rsid w:val="00127CCC"/>
    <w:rsid w:val="001866DF"/>
    <w:rsid w:val="00196A81"/>
    <w:rsid w:val="001A1273"/>
    <w:rsid w:val="001D0BFC"/>
    <w:rsid w:val="002018AC"/>
    <w:rsid w:val="00245691"/>
    <w:rsid w:val="00323279"/>
    <w:rsid w:val="00333CFF"/>
    <w:rsid w:val="003A0325"/>
    <w:rsid w:val="003A4E54"/>
    <w:rsid w:val="003B39DA"/>
    <w:rsid w:val="003F0D98"/>
    <w:rsid w:val="00417651"/>
    <w:rsid w:val="00420AC3"/>
    <w:rsid w:val="00431A56"/>
    <w:rsid w:val="00440969"/>
    <w:rsid w:val="00445FC3"/>
    <w:rsid w:val="00456147"/>
    <w:rsid w:val="00462A28"/>
    <w:rsid w:val="0046478C"/>
    <w:rsid w:val="004C7BD3"/>
    <w:rsid w:val="004F664C"/>
    <w:rsid w:val="00506596"/>
    <w:rsid w:val="00523E65"/>
    <w:rsid w:val="005259A7"/>
    <w:rsid w:val="0052668A"/>
    <w:rsid w:val="00532B93"/>
    <w:rsid w:val="00535C53"/>
    <w:rsid w:val="005429BF"/>
    <w:rsid w:val="00572749"/>
    <w:rsid w:val="00600BDE"/>
    <w:rsid w:val="00621EAF"/>
    <w:rsid w:val="00623B0F"/>
    <w:rsid w:val="006272AE"/>
    <w:rsid w:val="00636BB2"/>
    <w:rsid w:val="00655131"/>
    <w:rsid w:val="006B5B29"/>
    <w:rsid w:val="006D3DD1"/>
    <w:rsid w:val="006D3E71"/>
    <w:rsid w:val="006F3381"/>
    <w:rsid w:val="007045A0"/>
    <w:rsid w:val="00760C6A"/>
    <w:rsid w:val="00771F54"/>
    <w:rsid w:val="007A120E"/>
    <w:rsid w:val="008076D0"/>
    <w:rsid w:val="00811B85"/>
    <w:rsid w:val="00820A88"/>
    <w:rsid w:val="00826C43"/>
    <w:rsid w:val="00837579"/>
    <w:rsid w:val="008426D4"/>
    <w:rsid w:val="008D15AB"/>
    <w:rsid w:val="00936AFA"/>
    <w:rsid w:val="00946CA2"/>
    <w:rsid w:val="009536A7"/>
    <w:rsid w:val="00990BB1"/>
    <w:rsid w:val="009F3437"/>
    <w:rsid w:val="00A42FF6"/>
    <w:rsid w:val="00AD29A6"/>
    <w:rsid w:val="00AE76B3"/>
    <w:rsid w:val="00B7261A"/>
    <w:rsid w:val="00B80DD8"/>
    <w:rsid w:val="00B8385B"/>
    <w:rsid w:val="00B87FA3"/>
    <w:rsid w:val="00BA58DB"/>
    <w:rsid w:val="00BF459E"/>
    <w:rsid w:val="00C64365"/>
    <w:rsid w:val="00C9793A"/>
    <w:rsid w:val="00CF3625"/>
    <w:rsid w:val="00D1420E"/>
    <w:rsid w:val="00D14724"/>
    <w:rsid w:val="00D31164"/>
    <w:rsid w:val="00D31CBC"/>
    <w:rsid w:val="00D43242"/>
    <w:rsid w:val="00D61697"/>
    <w:rsid w:val="00D637DB"/>
    <w:rsid w:val="00D90C47"/>
    <w:rsid w:val="00DD78E1"/>
    <w:rsid w:val="00E1715A"/>
    <w:rsid w:val="00E24C14"/>
    <w:rsid w:val="00ED2438"/>
    <w:rsid w:val="00EF74CB"/>
    <w:rsid w:val="00F8719C"/>
    <w:rsid w:val="00FB7571"/>
    <w:rsid w:val="00FD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A04708"/>
  <w15:chartTrackingRefBased/>
  <w15:docId w15:val="{8F5FAC28-8B31-43D7-9A5F-1808EDAF6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861895"/>
    <w:pPr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35C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D5A25"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7096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ing">
    <w:name w:val="Listing"/>
    <w:basedOn w:val="Normal"/>
    <w:autoRedefine/>
    <w:rsid w:val="00E12E5B"/>
    <w:pPr>
      <w:numPr>
        <w:numId w:val="4"/>
      </w:numPr>
    </w:pPr>
    <w:rPr>
      <w:rFonts w:ascii="Lucida Console" w:hAnsi="Lucida Console"/>
      <w:sz w:val="20"/>
      <w:szCs w:val="20"/>
      <w:lang w:eastAsia="en-US"/>
    </w:rPr>
  </w:style>
  <w:style w:type="character" w:customStyle="1" w:styleId="Codeword">
    <w:name w:val="Codeword"/>
    <w:rsid w:val="003D5A25"/>
    <w:rPr>
      <w:rFonts w:ascii="Lucida Console" w:hAnsi="Lucida Console"/>
      <w:sz w:val="20"/>
      <w:szCs w:val="20"/>
    </w:rPr>
  </w:style>
  <w:style w:type="paragraph" w:customStyle="1" w:styleId="BookTitle">
    <w:name w:val="BookTitle"/>
    <w:basedOn w:val="Normal"/>
    <w:next w:val="BookAuthor"/>
    <w:rsid w:val="003D5A25"/>
    <w:pPr>
      <w:spacing w:after="360"/>
      <w:jc w:val="center"/>
    </w:pPr>
    <w:rPr>
      <w:sz w:val="36"/>
      <w:szCs w:val="32"/>
    </w:rPr>
  </w:style>
  <w:style w:type="paragraph" w:customStyle="1" w:styleId="BookAuthor">
    <w:name w:val="Book Author"/>
    <w:basedOn w:val="Normal"/>
    <w:rsid w:val="003D5A25"/>
    <w:pPr>
      <w:spacing w:after="360"/>
      <w:jc w:val="center"/>
    </w:pPr>
    <w:rPr>
      <w:sz w:val="32"/>
      <w:szCs w:val="32"/>
    </w:rPr>
  </w:style>
  <w:style w:type="paragraph" w:customStyle="1" w:styleId="OrdinaryParagraph">
    <w:name w:val="Ordinary Paragraph"/>
    <w:basedOn w:val="Normal"/>
    <w:rsid w:val="003D5A25"/>
    <w:pPr>
      <w:ind w:firstLine="851"/>
      <w:jc w:val="both"/>
    </w:pPr>
  </w:style>
  <w:style w:type="paragraph" w:customStyle="1" w:styleId="FirstParagraph">
    <w:name w:val="First Paragraph"/>
    <w:basedOn w:val="OrdinaryParagraph"/>
    <w:next w:val="OrdinaryParagraph"/>
    <w:rsid w:val="003D5A25"/>
    <w:pPr>
      <w:ind w:firstLine="0"/>
    </w:pPr>
  </w:style>
  <w:style w:type="paragraph" w:customStyle="1" w:styleId="SubSubHeading">
    <w:name w:val="Sub Sub Heading"/>
    <w:basedOn w:val="Normal"/>
    <w:rsid w:val="003D5A25"/>
    <w:pPr>
      <w:numPr>
        <w:ilvl w:val="3"/>
        <w:numId w:val="29"/>
      </w:numPr>
      <w:outlineLvl w:val="3"/>
    </w:pPr>
    <w:rPr>
      <w:i/>
      <w:sz w:val="28"/>
      <w:szCs w:val="28"/>
    </w:rPr>
  </w:style>
  <w:style w:type="paragraph" w:customStyle="1" w:styleId="SubHeading">
    <w:name w:val="Sub Heading"/>
    <w:basedOn w:val="TopHeading"/>
    <w:next w:val="FirstParagraph"/>
    <w:rsid w:val="003D5A25"/>
    <w:pPr>
      <w:numPr>
        <w:ilvl w:val="2"/>
        <w:numId w:val="29"/>
      </w:numPr>
      <w:outlineLvl w:val="2"/>
    </w:pPr>
    <w:rPr>
      <w:sz w:val="28"/>
    </w:rPr>
  </w:style>
  <w:style w:type="paragraph" w:customStyle="1" w:styleId="TopHeading">
    <w:name w:val="Top Heading"/>
    <w:basedOn w:val="Normal"/>
    <w:next w:val="FirstParagraph"/>
    <w:rsid w:val="003D5A25"/>
    <w:pPr>
      <w:outlineLvl w:val="1"/>
    </w:pPr>
    <w:rPr>
      <w:sz w:val="32"/>
      <w:szCs w:val="32"/>
    </w:rPr>
  </w:style>
  <w:style w:type="paragraph" w:customStyle="1" w:styleId="ChapterTitle">
    <w:name w:val="Chapter Title"/>
    <w:basedOn w:val="TopHeading"/>
    <w:next w:val="FirstParagraph"/>
    <w:rsid w:val="003D5A25"/>
    <w:pPr>
      <w:pageBreakBefore/>
      <w:numPr>
        <w:numId w:val="29"/>
      </w:numPr>
      <w:outlineLvl w:val="0"/>
    </w:pPr>
  </w:style>
  <w:style w:type="paragraph" w:styleId="Header">
    <w:name w:val="header"/>
    <w:basedOn w:val="Normal"/>
    <w:rsid w:val="0007096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7096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70969"/>
  </w:style>
  <w:style w:type="paragraph" w:styleId="BalloonText">
    <w:name w:val="Balloon Text"/>
    <w:basedOn w:val="Normal"/>
    <w:link w:val="BalloonTextChar"/>
    <w:rsid w:val="00623B0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B0F"/>
    <w:rPr>
      <w:rFonts w:ascii="Tahoma" w:hAnsi="Tahoma" w:cs="Tahoma"/>
      <w:sz w:val="16"/>
      <w:szCs w:val="16"/>
      <w:lang w:eastAsia="en-GB"/>
    </w:rPr>
  </w:style>
  <w:style w:type="character" w:customStyle="1" w:styleId="Heading1Char">
    <w:name w:val="Heading 1 Char"/>
    <w:link w:val="Heading1"/>
    <w:rsid w:val="00535C5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Hyperlink">
    <w:name w:val="Hyperlink"/>
    <w:rsid w:val="00811B8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icrosoft.com/en-us/windows/mixed-reality/vuforia_development_overview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chcomp\socoffice\Honours\Marking%20sheets\Sept%202009%20documentation\SOC10101\IPO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8241E-7A0B-4CD9-B51F-E96DAC2C7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IPO_template.dot</Template>
  <TotalTime>112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CO42019 Initial Project Overview</vt:lpstr>
    </vt:vector>
  </TitlesOfParts>
  <Company>Napier University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CO42019 Initial Project Overview</dc:title>
  <dc:subject/>
  <dc:creator>Colin Smith</dc:creator>
  <cp:keywords/>
  <dc:description/>
  <cp:lastModifiedBy>Persson, Bartholomew</cp:lastModifiedBy>
  <cp:revision>76</cp:revision>
  <cp:lastPrinted>1900-01-01T00:00:00Z</cp:lastPrinted>
  <dcterms:created xsi:type="dcterms:W3CDTF">2017-09-15T13:44:00Z</dcterms:created>
  <dcterms:modified xsi:type="dcterms:W3CDTF">2017-09-29T15:37:00Z</dcterms:modified>
</cp:coreProperties>
</file>